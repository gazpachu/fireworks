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407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1625"/>
        <w:gridCol w:w="284"/>
        <w:gridCol w:w="9498"/>
      </w:tblGrid>
      <w:tr w:rsidR="00BA2726" w14:paraId="0B2AF009" w14:textId="77777777" w:rsidTr="00D16019">
        <w:trPr>
          <w:trHeight w:val="1119"/>
        </w:trPr>
        <w:tc>
          <w:tcPr>
            <w:tcW w:w="1625" w:type="dxa"/>
            <w:shd w:val="clear" w:color="auto" w:fill="DE2728"/>
          </w:tcPr>
          <w:p w14:paraId="4FD743B4" w14:textId="17FC1183" w:rsidR="005B1042" w:rsidRPr="009C6A96" w:rsidRDefault="00D16019" w:rsidP="00443D52">
            <w:pPr>
              <w:spacing w:before="260"/>
              <w:ind w:left="349"/>
              <w:jc w:val="center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8240" behindDoc="0" locked="0" layoutInCell="1" allowOverlap="1" wp14:anchorId="56AB900B" wp14:editId="08C74A78">
                  <wp:simplePos x="0" y="0"/>
                  <wp:positionH relativeFrom="column">
                    <wp:posOffset>461786</wp:posOffset>
                  </wp:positionH>
                  <wp:positionV relativeFrom="paragraph">
                    <wp:posOffset>200660</wp:posOffset>
                  </wp:positionV>
                  <wp:extent cx="280035" cy="572135"/>
                  <wp:effectExtent l="0" t="0" r="0" b="12065"/>
                  <wp:wrapNone/>
                  <wp:docPr id="2" name="Picture 2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" cy="572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4" w:type="dxa"/>
          </w:tcPr>
          <w:p w14:paraId="757455A1" w14:textId="77777777" w:rsidR="005B1042" w:rsidRDefault="005B1042">
            <w:pPr>
              <w:spacing w:before="260"/>
            </w:pPr>
          </w:p>
        </w:tc>
        <w:tc>
          <w:tcPr>
            <w:tcW w:w="9498" w:type="dxa"/>
          </w:tcPr>
          <w:p w14:paraId="0B060597" w14:textId="77777777" w:rsidR="005B1042" w:rsidRPr="00D60BC3" w:rsidRDefault="00D60BC3" w:rsidP="00BA2726">
            <w:pPr>
              <w:pStyle w:val="Title"/>
              <w:rPr>
                <w:sz w:val="86"/>
                <w:szCs w:val="86"/>
              </w:rPr>
            </w:pPr>
            <w:r w:rsidRPr="00D60BC3">
              <w:rPr>
                <w:sz w:val="86"/>
                <w:szCs w:val="86"/>
              </w:rPr>
              <w:t>Sapient fireworks</w:t>
            </w:r>
          </w:p>
          <w:p w14:paraId="01112E54" w14:textId="77777777" w:rsidR="005B1042" w:rsidRDefault="00D60BC3" w:rsidP="00D60BC3">
            <w:pPr>
              <w:pStyle w:val="Subtitle"/>
            </w:pPr>
            <w:r>
              <w:t>A Kinect driven hand tracking experiment</w:t>
            </w:r>
          </w:p>
        </w:tc>
      </w:tr>
    </w:tbl>
    <w:p w14:paraId="0947407F" w14:textId="4731ABD9" w:rsidR="005B1042" w:rsidRPr="009C6A96" w:rsidRDefault="00D60BC3" w:rsidP="00BA2726">
      <w:pPr>
        <w:pStyle w:val="Date"/>
        <w:ind w:left="426" w:right="-915"/>
        <w:rPr>
          <w:color w:val="808080" w:themeColor="background1" w:themeShade="80"/>
        </w:rPr>
      </w:pPr>
      <w:r w:rsidRPr="009C6A96">
        <w:rPr>
          <w:color w:val="808080" w:themeColor="background1" w:themeShade="80"/>
        </w:rPr>
        <w:t xml:space="preserve">Tech Frinks (Eden House, London) </w:t>
      </w:r>
      <w:r w:rsidR="00F91217">
        <w:rPr>
          <w:color w:val="808080" w:themeColor="background1" w:themeShade="80"/>
        </w:rPr>
        <w:t>–</w:t>
      </w:r>
      <w:r w:rsidRPr="009C6A96">
        <w:rPr>
          <w:color w:val="808080" w:themeColor="background1" w:themeShade="80"/>
        </w:rPr>
        <w:t xml:space="preserve"> </w:t>
      </w:r>
      <w:r w:rsidR="00F91217">
        <w:rPr>
          <w:color w:val="808080" w:themeColor="background1" w:themeShade="80"/>
        </w:rPr>
        <w:t xml:space="preserve">Thursday, </w:t>
      </w:r>
      <w:r w:rsidRPr="009C6A96">
        <w:rPr>
          <w:color w:val="808080" w:themeColor="background1" w:themeShade="80"/>
        </w:rPr>
        <w:t>4</w:t>
      </w:r>
      <w:r w:rsidRPr="009C6A96">
        <w:rPr>
          <w:color w:val="808080" w:themeColor="background1" w:themeShade="80"/>
          <w:vertAlign w:val="superscript"/>
        </w:rPr>
        <w:t>th</w:t>
      </w:r>
      <w:r w:rsidRPr="009C6A96">
        <w:rPr>
          <w:color w:val="808080" w:themeColor="background1" w:themeShade="80"/>
        </w:rPr>
        <w:t xml:space="preserve"> June 2015</w:t>
      </w:r>
      <w:r w:rsidR="0081718E">
        <w:rPr>
          <w:color w:val="808080" w:themeColor="background1" w:themeShade="80"/>
        </w:rPr>
        <w:br/>
      </w:r>
    </w:p>
    <w:p w14:paraId="2901E55F" w14:textId="797699A6" w:rsidR="009C6A96" w:rsidRDefault="00995A71" w:rsidP="00BA2726">
      <w:pPr>
        <w:pStyle w:val="Heading1"/>
        <w:ind w:left="426"/>
      </w:pPr>
      <w:r>
        <w:rPr>
          <w:noProof/>
          <w:lang w:eastAsia="en-US"/>
        </w:rPr>
        <w:drawing>
          <wp:inline distT="0" distB="0" distL="0" distR="0" wp14:anchorId="27F1A4FA" wp14:editId="2BBCE7F9">
            <wp:extent cx="5791694" cy="4327450"/>
            <wp:effectExtent l="0" t="0" r="0" b="0"/>
            <wp:docPr id="4" name="Picture 4" descr="Untitled:Users:jmira:Dev:OF:v0.8.4:apps:myApps:fireworks:docs: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:Users:jmira:Dev:OF:v0.8.4:apps:myApps:fireworks:docs:screen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694" cy="43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C7CC1" w14:textId="710981FE" w:rsidR="00251403" w:rsidRPr="00251403" w:rsidRDefault="00251403" w:rsidP="00251403">
      <w:pPr>
        <w:pStyle w:val="Heading1"/>
        <w:ind w:left="426"/>
      </w:pPr>
    </w:p>
    <w:p w14:paraId="0D820219" w14:textId="7940D4D3" w:rsidR="005B1042" w:rsidRDefault="00D60BC3" w:rsidP="00BA2726">
      <w:pPr>
        <w:pStyle w:val="Heading1"/>
        <w:ind w:left="426"/>
      </w:pPr>
      <w:r>
        <w:t>overview</w:t>
      </w:r>
    </w:p>
    <w:p w14:paraId="4F972C85" w14:textId="50F58075" w:rsidR="005B1042" w:rsidRDefault="00D60BC3" w:rsidP="00BA2726">
      <w:pPr>
        <w:ind w:left="426"/>
      </w:pPr>
      <w:r>
        <w:t xml:space="preserve">The aim of this experiment is to showcase the </w:t>
      </w:r>
      <w:r w:rsidR="00D16019" w:rsidRPr="0026216F">
        <w:t>hand</w:t>
      </w:r>
      <w:r w:rsidRPr="0026216F">
        <w:t xml:space="preserve"> tracking capabilities</w:t>
      </w:r>
      <w:r>
        <w:t xml:space="preserve"> of a Kinect camera connected to a computer.  Using a simple </w:t>
      </w:r>
      <w:r w:rsidR="005A0263" w:rsidRPr="0026216F">
        <w:rPr>
          <w:b/>
        </w:rPr>
        <w:t xml:space="preserve">vertical hand </w:t>
      </w:r>
      <w:r w:rsidRPr="0026216F">
        <w:rPr>
          <w:b/>
        </w:rPr>
        <w:t>gesture</w:t>
      </w:r>
      <w:r>
        <w:t xml:space="preserve"> </w:t>
      </w:r>
      <w:r w:rsidRPr="0026216F">
        <w:rPr>
          <w:b/>
        </w:rPr>
        <w:t>recognition</w:t>
      </w:r>
      <w:r>
        <w:t xml:space="preserve">, the app is able to create </w:t>
      </w:r>
      <w:r w:rsidR="005A0263">
        <w:t xml:space="preserve">multiple </w:t>
      </w:r>
      <w:r>
        <w:t xml:space="preserve">fireworks along the horizontal axis </w:t>
      </w:r>
      <w:r w:rsidR="005A0263">
        <w:t>which get fired</w:t>
      </w:r>
      <w:r>
        <w:t xml:space="preserve"> from the bottom of the screen.</w:t>
      </w:r>
    </w:p>
    <w:p w14:paraId="754DE257" w14:textId="6A0A0977" w:rsidR="005A0263" w:rsidRDefault="005A0263" w:rsidP="00BA2726">
      <w:pPr>
        <w:ind w:left="426"/>
      </w:pPr>
      <w:r>
        <w:t xml:space="preserve">To </w:t>
      </w:r>
      <w:r w:rsidRPr="0026216F">
        <w:t>increase the dynamism</w:t>
      </w:r>
      <w:r>
        <w:t xml:space="preserve"> of the experiment, the app uses </w:t>
      </w:r>
      <w:r w:rsidRPr="0026216F">
        <w:rPr>
          <w:b/>
        </w:rPr>
        <w:t>random values</w:t>
      </w:r>
      <w:r w:rsidR="00995A71">
        <w:t xml:space="preserve"> for the fireworks </w:t>
      </w:r>
      <w:r>
        <w:t xml:space="preserve">colors, </w:t>
      </w:r>
      <w:r w:rsidR="00981AC0">
        <w:t xml:space="preserve">trail size, </w:t>
      </w:r>
      <w:r>
        <w:t xml:space="preserve">gravity, </w:t>
      </w:r>
      <w:r w:rsidR="00046A6D">
        <w:t>amount</w:t>
      </w:r>
      <w:r>
        <w:t xml:space="preserve"> of particles, </w:t>
      </w:r>
      <w:r w:rsidR="00995A71">
        <w:t xml:space="preserve">fading, </w:t>
      </w:r>
      <w:r w:rsidR="007F4166">
        <w:t>damping…</w:t>
      </w:r>
    </w:p>
    <w:p w14:paraId="099E8A8D" w14:textId="66E9E057" w:rsidR="005A0263" w:rsidRDefault="005A0263" w:rsidP="00BA2726">
      <w:pPr>
        <w:ind w:left="426"/>
      </w:pPr>
      <w:r>
        <w:lastRenderedPageBreak/>
        <w:t xml:space="preserve">To maximize the </w:t>
      </w:r>
      <w:r w:rsidR="007D5367">
        <w:t>audio</w:t>
      </w:r>
      <w:r>
        <w:t>visual appeal, the</w:t>
      </w:r>
      <w:r w:rsidR="007D5367">
        <w:t xml:space="preserve"> app also features these </w:t>
      </w:r>
      <w:r>
        <w:t>techniques:</w:t>
      </w:r>
    </w:p>
    <w:p w14:paraId="49559F2C" w14:textId="755CD6CF" w:rsidR="005A0263" w:rsidRDefault="005A0263" w:rsidP="005A0263">
      <w:pPr>
        <w:pStyle w:val="ListParagraph"/>
        <w:numPr>
          <w:ilvl w:val="0"/>
          <w:numId w:val="11"/>
        </w:numPr>
      </w:pPr>
      <w:r>
        <w:t>2D Skybox with a seamless background texture</w:t>
      </w:r>
    </w:p>
    <w:p w14:paraId="48516357" w14:textId="6C2AA743" w:rsidR="005A0263" w:rsidRDefault="005A0263" w:rsidP="005A0263">
      <w:pPr>
        <w:pStyle w:val="ListParagraph"/>
        <w:numPr>
          <w:ilvl w:val="0"/>
          <w:numId w:val="11"/>
        </w:numPr>
      </w:pPr>
      <w:r>
        <w:t>Parallax effect (some clouds moving faster than the sky)</w:t>
      </w:r>
    </w:p>
    <w:p w14:paraId="355052F5" w14:textId="036E65A4" w:rsidR="007D5367" w:rsidRDefault="00F30510" w:rsidP="005A0263">
      <w:pPr>
        <w:pStyle w:val="ListParagraph"/>
        <w:numPr>
          <w:ilvl w:val="0"/>
          <w:numId w:val="11"/>
        </w:numPr>
      </w:pPr>
      <w:r>
        <w:t>Base soundtrack playing in a loop and 7 different sound effects, including a crowd of people cheering after a rich round of continuous fireworks</w:t>
      </w:r>
    </w:p>
    <w:p w14:paraId="41E54857" w14:textId="6ACDF503" w:rsidR="00981AC0" w:rsidRDefault="00981AC0" w:rsidP="005A0263">
      <w:pPr>
        <w:pStyle w:val="ListParagraph"/>
        <w:numPr>
          <w:ilvl w:val="0"/>
          <w:numId w:val="11"/>
        </w:numPr>
      </w:pPr>
      <w:r>
        <w:t>Dyn</w:t>
      </w:r>
      <w:r w:rsidR="005E467E">
        <w:t>amic blur effect using shaders</w:t>
      </w:r>
      <w:r w:rsidR="001A65B1">
        <w:t xml:space="preserve"> for the hand calibration overlay</w:t>
      </w:r>
    </w:p>
    <w:p w14:paraId="2189F9D1" w14:textId="77777777" w:rsidR="008D6BB5" w:rsidRDefault="008D6BB5" w:rsidP="008D6BB5">
      <w:pPr>
        <w:pStyle w:val="ListParagraph"/>
        <w:ind w:left="786"/>
      </w:pPr>
    </w:p>
    <w:p w14:paraId="45EFCBAD" w14:textId="7FEFA5D2" w:rsidR="008D6BB5" w:rsidRDefault="008D6BB5" w:rsidP="008D6BB5">
      <w:pPr>
        <w:pStyle w:val="Heading1"/>
        <w:ind w:left="426"/>
      </w:pPr>
      <w:r>
        <w:t>technologies</w:t>
      </w:r>
    </w:p>
    <w:p w14:paraId="4F9940AB" w14:textId="3324D8E4" w:rsidR="008D6BB5" w:rsidRDefault="008D6BB5" w:rsidP="008D6BB5">
      <w:pPr>
        <w:ind w:left="426"/>
      </w:pPr>
      <w:r>
        <w:t xml:space="preserve">This app has been coded in an </w:t>
      </w:r>
      <w:r w:rsidRPr="008D6BB5">
        <w:rPr>
          <w:b/>
        </w:rPr>
        <w:t>Apple MacBook</w:t>
      </w:r>
      <w:r>
        <w:t xml:space="preserve">, using </w:t>
      </w:r>
      <w:r w:rsidR="0042520F">
        <w:t xml:space="preserve">the </w:t>
      </w:r>
      <w:r w:rsidRPr="008D6BB5">
        <w:rPr>
          <w:b/>
        </w:rPr>
        <w:t>Xcode</w:t>
      </w:r>
      <w:r w:rsidR="0042520F">
        <w:rPr>
          <w:b/>
        </w:rPr>
        <w:t xml:space="preserve"> </w:t>
      </w:r>
      <w:r w:rsidR="0042520F">
        <w:t>IDE</w:t>
      </w:r>
      <w:r>
        <w:t xml:space="preserve">. The programming language </w:t>
      </w:r>
      <w:r w:rsidR="0042520F">
        <w:t xml:space="preserve">used </w:t>
      </w:r>
      <w:r>
        <w:t xml:space="preserve">is </w:t>
      </w:r>
      <w:r w:rsidRPr="008D6BB5">
        <w:rPr>
          <w:b/>
        </w:rPr>
        <w:t>C++</w:t>
      </w:r>
      <w:r>
        <w:t xml:space="preserve"> and the main library is </w:t>
      </w:r>
      <w:r w:rsidRPr="008D6BB5">
        <w:rPr>
          <w:b/>
        </w:rPr>
        <w:t>OpenFrameworks</w:t>
      </w:r>
      <w:r>
        <w:t>, a set of open source tools widely used around the world for artistic installations and creative applications.</w:t>
      </w:r>
      <w:r w:rsidR="0042520F">
        <w:t xml:space="preserve"> There are also a few OF </w:t>
      </w:r>
      <w:r w:rsidR="00CA0CC1">
        <w:t>add-ons</w:t>
      </w:r>
      <w:r w:rsidR="0042520F">
        <w:t xml:space="preserve"> worth mentioning:</w:t>
      </w:r>
    </w:p>
    <w:p w14:paraId="39EB761E" w14:textId="7977E86F" w:rsidR="0042520F" w:rsidRDefault="0042520F" w:rsidP="0042520F">
      <w:pPr>
        <w:pStyle w:val="ListParagraph"/>
        <w:numPr>
          <w:ilvl w:val="0"/>
          <w:numId w:val="11"/>
        </w:numPr>
      </w:pPr>
      <w:r w:rsidRPr="00251403">
        <w:rPr>
          <w:b/>
        </w:rPr>
        <w:t>ofxKinect</w:t>
      </w:r>
      <w:r>
        <w:t>: an API/Interface to interact with Kinect from OF</w:t>
      </w:r>
    </w:p>
    <w:p w14:paraId="29854A16" w14:textId="064E65AD" w:rsidR="0042520F" w:rsidRDefault="0042520F" w:rsidP="0042520F">
      <w:pPr>
        <w:pStyle w:val="ListParagraph"/>
        <w:numPr>
          <w:ilvl w:val="0"/>
          <w:numId w:val="11"/>
        </w:numPr>
      </w:pPr>
      <w:r w:rsidRPr="00251403">
        <w:rPr>
          <w:b/>
        </w:rPr>
        <w:t>ofxOpenNI</w:t>
      </w:r>
      <w:r>
        <w:t>: a wrapper for OpenNI (for the hand tracking logic)</w:t>
      </w:r>
    </w:p>
    <w:p w14:paraId="5686A400" w14:textId="7F9D6125" w:rsidR="0042520F" w:rsidRDefault="0042520F" w:rsidP="0042520F">
      <w:pPr>
        <w:pStyle w:val="ListParagraph"/>
        <w:numPr>
          <w:ilvl w:val="0"/>
          <w:numId w:val="11"/>
        </w:numPr>
      </w:pPr>
      <w:r w:rsidRPr="00251403">
        <w:rPr>
          <w:b/>
        </w:rPr>
        <w:t>ofxBlur</w:t>
      </w:r>
      <w:r>
        <w:t>: for the blur functionality</w:t>
      </w:r>
    </w:p>
    <w:p w14:paraId="6B483FB7" w14:textId="0C09C583" w:rsidR="00251403" w:rsidRDefault="00251403" w:rsidP="00251403">
      <w:pPr>
        <w:ind w:left="426"/>
      </w:pPr>
      <w:r>
        <w:t>All the images and sounds have been obtained from free stock repositories.</w:t>
      </w:r>
    </w:p>
    <w:p w14:paraId="2B263A5C" w14:textId="6A0C0F5F" w:rsidR="005B1042" w:rsidRDefault="005B1042" w:rsidP="00251403"/>
    <w:p w14:paraId="1A0FE377" w14:textId="35CC6048" w:rsidR="00251403" w:rsidRDefault="00251403" w:rsidP="00251403">
      <w:pPr>
        <w:pStyle w:val="Heading1"/>
        <w:ind w:left="426"/>
      </w:pPr>
      <w:r>
        <w:t>more info</w:t>
      </w:r>
    </w:p>
    <w:p w14:paraId="6BB698A2" w14:textId="7E5E2D1A" w:rsidR="00251403" w:rsidRDefault="00251403" w:rsidP="00251403">
      <w:pPr>
        <w:ind w:left="426"/>
      </w:pPr>
      <w:r>
        <w:t xml:space="preserve">This app </w:t>
      </w:r>
      <w:r w:rsidR="006C678D">
        <w:t xml:space="preserve">can be adapted to </w:t>
      </w:r>
      <w:r w:rsidR="006C678D" w:rsidRPr="006C678D">
        <w:rPr>
          <w:b/>
        </w:rPr>
        <w:t>any screen size</w:t>
      </w:r>
      <w:r w:rsidR="006C678D">
        <w:t xml:space="preserve"> and it currently work</w:t>
      </w:r>
      <w:r w:rsidR="00995A71">
        <w:t>s</w:t>
      </w:r>
      <w:r w:rsidR="006C678D">
        <w:t xml:space="preserve"> in both, </w:t>
      </w:r>
      <w:r w:rsidR="006C678D" w:rsidRPr="006C678D">
        <w:rPr>
          <w:b/>
        </w:rPr>
        <w:t>landscape and portrait mode</w:t>
      </w:r>
      <w:r w:rsidR="006C678D">
        <w:t>. It can also work in Windows and Linux, although a Mac</w:t>
      </w:r>
      <w:r w:rsidR="006F4580">
        <w:t xml:space="preserve"> (with a decent CPU) is preferred due to a higher support by the community.</w:t>
      </w:r>
    </w:p>
    <w:p w14:paraId="26340372" w14:textId="66E5AEFE" w:rsidR="00D62168" w:rsidRDefault="006C678D" w:rsidP="00D62168">
      <w:pPr>
        <w:ind w:left="426"/>
      </w:pPr>
      <w:r>
        <w:t>Note: Kinect cameras cannot be connected to mobile devices or tablets</w:t>
      </w:r>
      <w:r w:rsidR="007F4166">
        <w:t>, although their touch screen can be used as controllers for similar apps.</w:t>
      </w:r>
    </w:p>
    <w:p w14:paraId="4EF22B6C" w14:textId="29B44273" w:rsidR="00DF1690" w:rsidRDefault="00DF1690" w:rsidP="00D62168">
      <w:pPr>
        <w:ind w:left="426"/>
      </w:pPr>
      <w:r>
        <w:t xml:space="preserve">For demos and more info, please contact </w:t>
      </w:r>
      <w:r w:rsidRPr="00DF1690">
        <w:rPr>
          <w:b/>
        </w:rPr>
        <w:t>Joan Mira</w:t>
      </w:r>
      <w:r>
        <w:t xml:space="preserve"> (</w:t>
      </w:r>
      <w:hyperlink r:id="rId10" w:history="1">
        <w:r w:rsidRPr="000D54CD">
          <w:rPr>
            <w:rStyle w:val="Hyperlink"/>
          </w:rPr>
          <w:t>jmira@sapient.com)</w:t>
        </w:r>
      </w:hyperlink>
      <w:r w:rsidR="007F4166">
        <w:t xml:space="preserve">, Senior Interactive developer at SapientNitro, </w:t>
      </w:r>
      <w:bookmarkStart w:id="0" w:name="_GoBack"/>
      <w:bookmarkEnd w:id="0"/>
      <w:r w:rsidR="007F4166">
        <w:t>Spitalfields.</w:t>
      </w:r>
    </w:p>
    <w:sectPr w:rsidR="00DF1690" w:rsidSect="00D62168">
      <w:pgSz w:w="11900" w:h="16840"/>
      <w:pgMar w:top="994" w:right="1259" w:bottom="1771" w:left="1483" w:header="432" w:footer="397" w:gutter="0"/>
      <w:cols w:space="720"/>
      <w:titlePg/>
      <w:docGrid w:linePitch="360"/>
      <w:printerSettings r:id="rId1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9393D7" w14:textId="77777777" w:rsidR="00443D52" w:rsidRDefault="00443D52">
      <w:pPr>
        <w:spacing w:after="0" w:line="240" w:lineRule="auto"/>
      </w:pPr>
      <w:r>
        <w:separator/>
      </w:r>
    </w:p>
  </w:endnote>
  <w:endnote w:type="continuationSeparator" w:id="0">
    <w:p w14:paraId="0298EED4" w14:textId="77777777" w:rsidR="00443D52" w:rsidRDefault="00443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7E6B5" w14:textId="77777777" w:rsidR="00443D52" w:rsidRDefault="00443D52">
      <w:pPr>
        <w:spacing w:after="0" w:line="240" w:lineRule="auto"/>
      </w:pPr>
      <w:r>
        <w:separator/>
      </w:r>
    </w:p>
  </w:footnote>
  <w:footnote w:type="continuationSeparator" w:id="0">
    <w:p w14:paraId="6CCDBFC4" w14:textId="77777777" w:rsidR="00443D52" w:rsidRDefault="00443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0D7E13"/>
    <w:multiLevelType w:val="hybridMultilevel"/>
    <w:tmpl w:val="C3FAE802"/>
    <w:lvl w:ilvl="0" w:tplc="5F6883CC"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BC3"/>
    <w:rsid w:val="00011C19"/>
    <w:rsid w:val="00046A6D"/>
    <w:rsid w:val="001A65B1"/>
    <w:rsid w:val="00251403"/>
    <w:rsid w:val="0026216F"/>
    <w:rsid w:val="0026255D"/>
    <w:rsid w:val="00315660"/>
    <w:rsid w:val="0042520F"/>
    <w:rsid w:val="00443D52"/>
    <w:rsid w:val="005A0263"/>
    <w:rsid w:val="005B1042"/>
    <w:rsid w:val="005E467E"/>
    <w:rsid w:val="006C678D"/>
    <w:rsid w:val="006F4580"/>
    <w:rsid w:val="007D5367"/>
    <w:rsid w:val="007F4166"/>
    <w:rsid w:val="0081718E"/>
    <w:rsid w:val="008D6BB5"/>
    <w:rsid w:val="00981AC0"/>
    <w:rsid w:val="00995A71"/>
    <w:rsid w:val="009C6A96"/>
    <w:rsid w:val="00BA2726"/>
    <w:rsid w:val="00CA0CC1"/>
    <w:rsid w:val="00D16019"/>
    <w:rsid w:val="00D60BC3"/>
    <w:rsid w:val="00D62168"/>
    <w:rsid w:val="00DF1690"/>
    <w:rsid w:val="00F30510"/>
    <w:rsid w:val="00F9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1346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Dat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ListParagraph">
    <w:name w:val="List Paragraph"/>
    <w:basedOn w:val="Normal"/>
    <w:uiPriority w:val="34"/>
    <w:unhideWhenUsed/>
    <w:qFormat/>
    <w:rsid w:val="005A02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690"/>
    <w:rPr>
      <w:color w:val="36A3B8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18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18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Dat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ListParagraph">
    <w:name w:val="List Paragraph"/>
    <w:basedOn w:val="Normal"/>
    <w:uiPriority w:val="34"/>
    <w:unhideWhenUsed/>
    <w:qFormat/>
    <w:rsid w:val="005A02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690"/>
    <w:rPr>
      <w:color w:val="36A3B8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18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18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mailto:jmira@sapient.com)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Untitled:Users:gazpachu:Library:Containers:com.microsoft.Word:Data:Library:Caches:Catalog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Catalog.dotx</Template>
  <TotalTime>17</TotalTime>
  <Pages>2</Pages>
  <Words>310</Words>
  <Characters>1768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Sapient</cp:lastModifiedBy>
  <cp:revision>3</cp:revision>
  <cp:lastPrinted>2015-06-04T09:30:00Z</cp:lastPrinted>
  <dcterms:created xsi:type="dcterms:W3CDTF">2015-06-04T09:14:00Z</dcterms:created>
  <dcterms:modified xsi:type="dcterms:W3CDTF">2015-06-04T09:36:00Z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